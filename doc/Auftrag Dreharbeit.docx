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6C9" w:rsidRPr="007D2A70" w:rsidRDefault="00FE6673">
      <w:pPr>
        <w:pStyle w:val="AdresseBrief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page">
                  <wp:posOffset>5080635</wp:posOffset>
                </wp:positionH>
                <wp:positionV relativeFrom="page">
                  <wp:posOffset>730885</wp:posOffset>
                </wp:positionV>
                <wp:extent cx="1960245" cy="1812290"/>
                <wp:effectExtent l="381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181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CCB" w:rsidRDefault="00F44487">
                            <w:pPr>
                              <w:pBdr>
                                <w:left w:val="none" w:sz="0" w:space="0" w:color="auto"/>
                              </w:pBdr>
                              <w:spacing w:line="288" w:lineRule="auto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0C19B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Jochen Alt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br/>
                            </w:r>
                            <w:r w:rsidR="00DC5CCB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Eisenbahnstraße 29</w:t>
                            </w:r>
                          </w:p>
                          <w:p w:rsidR="00DC5CCB" w:rsidRDefault="00DC5CCB">
                            <w:pPr>
                              <w:pBdr>
                                <w:left w:val="none" w:sz="0" w:space="0" w:color="auto"/>
                              </w:pBdr>
                              <w:spacing w:line="288" w:lineRule="auto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76307 Karlsbad</w:t>
                            </w:r>
                          </w:p>
                          <w:p w:rsidR="00F44487" w:rsidRPr="00C5594E" w:rsidRDefault="00F44487" w:rsidP="00C5594E">
                            <w:pPr>
                              <w:pBdr>
                                <w:left w:val="none" w:sz="0" w:space="0" w:color="auto"/>
                              </w:pBdr>
                              <w:spacing w:line="288" w:lineRule="auto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C5594E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+49  152 01695830 </w:t>
                            </w:r>
                          </w:p>
                          <w:p w:rsidR="00F44487" w:rsidRDefault="00F44487">
                            <w:pPr>
                              <w:pBdr>
                                <w:left w:val="none" w:sz="0" w:space="0" w:color="auto"/>
                              </w:pBdr>
                              <w:spacing w:line="288" w:lineRule="auto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Jochen.alt@gmx.net</w:t>
                            </w:r>
                          </w:p>
                          <w:p w:rsidR="00F44487" w:rsidRDefault="00F44487">
                            <w:pPr>
                              <w:pBdr>
                                <w:left w:val="none" w:sz="0" w:space="0" w:color="auto"/>
                              </w:pBdr>
                              <w:spacing w:line="288" w:lineRule="auto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:rsidR="00F44487" w:rsidRPr="000C19B4" w:rsidRDefault="00F44487">
                            <w:pPr>
                              <w:pBdr>
                                <w:left w:val="none" w:sz="0" w:space="0" w:color="auto"/>
                              </w:pBdr>
                              <w:spacing w:line="288" w:lineRule="auto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0.05pt;margin-top:57.55pt;width:154.35pt;height:142.7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I8atgIAALo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" o:allowincell="f" filled="f" stroked="f">
                <v:textbox>
                  <w:txbxContent>
                    <w:p w:rsidR="00DC5CCB" w:rsidRDefault="00F44487">
                      <w:pPr>
                        <w:pBdr>
                          <w:left w:val="none" w:sz="0" w:space="0" w:color="auto"/>
                        </w:pBdr>
                        <w:spacing w:line="288" w:lineRule="auto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0C19B4">
                        <w:rPr>
                          <w:rFonts w:asciiTheme="minorHAnsi" w:hAnsiTheme="minorHAnsi"/>
                          <w:sz w:val="22"/>
                          <w:szCs w:val="22"/>
                        </w:rPr>
                        <w:t>Jochen Alt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br/>
                      </w:r>
                      <w:r w:rsidR="00DC5CCB">
                        <w:rPr>
                          <w:rFonts w:asciiTheme="minorHAnsi" w:hAnsiTheme="minorHAnsi"/>
                          <w:sz w:val="22"/>
                          <w:szCs w:val="22"/>
                        </w:rPr>
                        <w:t>Eisenbahnstraße 29</w:t>
                      </w:r>
                    </w:p>
                    <w:p w:rsidR="00DC5CCB" w:rsidRDefault="00DC5CCB">
                      <w:pPr>
                        <w:pBdr>
                          <w:left w:val="none" w:sz="0" w:space="0" w:color="auto"/>
                        </w:pBdr>
                        <w:spacing w:line="288" w:lineRule="auto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76307 Karlsbad</w:t>
                      </w:r>
                    </w:p>
                    <w:p w:rsidR="00F44487" w:rsidRPr="00C5594E" w:rsidRDefault="00F44487" w:rsidP="00C5594E">
                      <w:pPr>
                        <w:pBdr>
                          <w:left w:val="none" w:sz="0" w:space="0" w:color="auto"/>
                        </w:pBdr>
                        <w:spacing w:line="288" w:lineRule="auto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C5594E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+49  152 01695830 </w:t>
                      </w:r>
                    </w:p>
                    <w:p w:rsidR="00F44487" w:rsidRDefault="00F44487">
                      <w:pPr>
                        <w:pBdr>
                          <w:left w:val="none" w:sz="0" w:space="0" w:color="auto"/>
                        </w:pBdr>
                        <w:spacing w:line="288" w:lineRule="auto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Jochen.alt@gmx.net</w:t>
                      </w:r>
                    </w:p>
                    <w:p w:rsidR="00F44487" w:rsidRDefault="00F44487">
                      <w:pPr>
                        <w:pBdr>
                          <w:left w:val="none" w:sz="0" w:space="0" w:color="auto"/>
                        </w:pBdr>
                        <w:spacing w:line="288" w:lineRule="auto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:rsidR="00F44487" w:rsidRPr="000C19B4" w:rsidRDefault="00F44487">
                      <w:pPr>
                        <w:pBdr>
                          <w:left w:val="none" w:sz="0" w:space="0" w:color="auto"/>
                        </w:pBdr>
                        <w:spacing w:line="288" w:lineRule="auto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E56C9" w:rsidRPr="007D2A70" w:rsidRDefault="007E56C9">
      <w:pPr>
        <w:pStyle w:val="AdresseBrief"/>
        <w:ind w:left="0"/>
        <w:rPr>
          <w:rFonts w:asciiTheme="minorHAnsi" w:hAnsiTheme="minorHAnsi"/>
          <w:sz w:val="22"/>
          <w:szCs w:val="22"/>
        </w:rPr>
      </w:pPr>
    </w:p>
    <w:p w:rsidR="007E56C9" w:rsidRPr="007D2A70" w:rsidRDefault="007E56C9">
      <w:pPr>
        <w:pStyle w:val="AdresseBrief"/>
        <w:ind w:left="0"/>
        <w:rPr>
          <w:rFonts w:asciiTheme="minorHAnsi" w:hAnsiTheme="minorHAnsi"/>
          <w:sz w:val="22"/>
          <w:szCs w:val="22"/>
        </w:rPr>
      </w:pPr>
    </w:p>
    <w:p w:rsidR="007E56C9" w:rsidRPr="007D2A70" w:rsidRDefault="007E56C9">
      <w:pPr>
        <w:pStyle w:val="Brieftext"/>
        <w:ind w:left="0"/>
        <w:rPr>
          <w:rFonts w:asciiTheme="minorHAnsi" w:hAnsiTheme="minorHAnsi"/>
          <w:sz w:val="22"/>
          <w:szCs w:val="22"/>
        </w:rPr>
      </w:pPr>
    </w:p>
    <w:p w:rsidR="007E56C9" w:rsidRPr="007D2A70" w:rsidRDefault="007E56C9">
      <w:pPr>
        <w:pStyle w:val="Brieftext"/>
        <w:ind w:left="0"/>
        <w:rPr>
          <w:rFonts w:asciiTheme="minorHAnsi" w:hAnsiTheme="minorHAnsi"/>
          <w:sz w:val="22"/>
          <w:szCs w:val="22"/>
        </w:rPr>
      </w:pPr>
    </w:p>
    <w:p w:rsidR="007E56C9" w:rsidRPr="007D2A70" w:rsidRDefault="00FE6673">
      <w:pPr>
        <w:pStyle w:val="Brieftext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1207135</wp:posOffset>
                </wp:positionH>
                <wp:positionV relativeFrom="page">
                  <wp:posOffset>3202940</wp:posOffset>
                </wp:positionV>
                <wp:extent cx="5943600" cy="835660"/>
                <wp:effectExtent l="0" t="2540" r="2540" b="0"/>
                <wp:wrapTopAndBottom/>
                <wp:docPr id="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insideH w:val="single" w:sz="4" w:space="0" w:color="808080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717"/>
                            </w:tblGrid>
                            <w:tr w:rsidR="00F44487" w:rsidRPr="007D2A70">
                              <w:trPr>
                                <w:cantSplit/>
                              </w:trPr>
                              <w:tc>
                                <w:tcPr>
                                  <w:tcW w:w="8717" w:type="dxa"/>
                                </w:tcPr>
                                <w:p w:rsidR="00F44487" w:rsidRPr="007D2A70" w:rsidRDefault="00DC5CCB" w:rsidP="00C5594E">
                                  <w:pPr>
                                    <w:pStyle w:val="Kategorisierung"/>
                                    <w:ind w:left="-57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>Kleinauftrag Dreharbeit</w:t>
                                  </w:r>
                                </w:p>
                              </w:tc>
                            </w:tr>
                            <w:tr w:rsidR="00F44487" w:rsidRPr="007D2A70">
                              <w:trPr>
                                <w:cantSplit/>
                              </w:trPr>
                              <w:tc>
                                <w:tcPr>
                                  <w:tcW w:w="8717" w:type="dxa"/>
                                </w:tcPr>
                                <w:p w:rsidR="00F44487" w:rsidRPr="007D2A70" w:rsidRDefault="00DC5CCB" w:rsidP="00DC5CCB">
                                  <w:pPr>
                                    <w:pStyle w:val="Kategorisierung"/>
                                    <w:jc w:val="right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>Karlsbad</w:t>
                                  </w:r>
                                  <w:r w:rsidR="00F44487" w:rsidRPr="007D2A70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 xml:space="preserve">, den 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  <w:r w:rsidR="00F44487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>7.2016</w:t>
                                  </w:r>
                                </w:p>
                              </w:tc>
                            </w:tr>
                          </w:tbl>
                          <w:p w:rsidR="00F44487" w:rsidRPr="007D2A70" w:rsidRDefault="00F44487">
                            <w:pPr>
                              <w:pBdr>
                                <w:left w:val="none" w:sz="0" w:space="0" w:color="auto"/>
                              </w:pBd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27" type="#_x0000_t202" style="position:absolute;margin-left:95.05pt;margin-top:252.2pt;width:468pt;height:65.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" stroked="f" strokecolor="white">
                <v:textbox>
                  <w:txbxContent>
                    <w:tbl>
                      <w:tblPr>
                        <w:tblW w:w="0" w:type="auto"/>
                        <w:tblBorders>
                          <w:insideH w:val="single" w:sz="4" w:space="0" w:color="808080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717"/>
                      </w:tblGrid>
                      <w:tr w:rsidR="00F44487" w:rsidRPr="007D2A70">
                        <w:trPr>
                          <w:cantSplit/>
                        </w:trPr>
                        <w:tc>
                          <w:tcPr>
                            <w:tcW w:w="8717" w:type="dxa"/>
                          </w:tcPr>
                          <w:p w:rsidR="00F44487" w:rsidRPr="007D2A70" w:rsidRDefault="00DC5CCB" w:rsidP="00C5594E">
                            <w:pPr>
                              <w:pStyle w:val="Kategorisierung"/>
                              <w:ind w:left="-57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Kleinauftrag Dreharbeit</w:t>
                            </w:r>
                          </w:p>
                        </w:tc>
                      </w:tr>
                      <w:tr w:rsidR="00F44487" w:rsidRPr="007D2A70">
                        <w:trPr>
                          <w:cantSplit/>
                        </w:trPr>
                        <w:tc>
                          <w:tcPr>
                            <w:tcW w:w="8717" w:type="dxa"/>
                          </w:tcPr>
                          <w:p w:rsidR="00F44487" w:rsidRPr="007D2A70" w:rsidRDefault="00DC5CCB" w:rsidP="00DC5CCB">
                            <w:pPr>
                              <w:pStyle w:val="Kategorisierung"/>
                              <w:jc w:val="right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Karlsbad</w:t>
                            </w:r>
                            <w:r w:rsidR="00F44487" w:rsidRPr="007D2A70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, den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3</w:t>
                            </w:r>
                            <w:r w:rsidR="00F44487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7.2016</w:t>
                            </w:r>
                          </w:p>
                        </w:tc>
                      </w:tr>
                    </w:tbl>
                    <w:p w:rsidR="00F44487" w:rsidRPr="007D2A70" w:rsidRDefault="00F44487">
                      <w:pPr>
                        <w:pBdr>
                          <w:left w:val="none" w:sz="0" w:space="0" w:color="auto"/>
                        </w:pBd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page">
                  <wp:posOffset>1169035</wp:posOffset>
                </wp:positionH>
                <wp:positionV relativeFrom="page">
                  <wp:posOffset>1828800</wp:posOffset>
                </wp:positionV>
                <wp:extent cx="2286000" cy="1188720"/>
                <wp:effectExtent l="0" t="0" r="2540" b="1905"/>
                <wp:wrapTopAndBottom/>
                <wp:docPr id="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CCB" w:rsidRDefault="00DC5CCB" w:rsidP="00DC5CCB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1F497D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/>
                              </w:rPr>
                              <w:t>Anton Müller GmbH</w:t>
                            </w:r>
                          </w:p>
                          <w:p w:rsidR="00DC5CCB" w:rsidRDefault="00DC5CCB" w:rsidP="00DC5CCB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>Benzstraße 15A</w:t>
                            </w:r>
                          </w:p>
                          <w:p w:rsidR="00DC5CCB" w:rsidRDefault="00DC5CCB" w:rsidP="00DC5CCB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>76316 Malsch</w:t>
                            </w:r>
                          </w:p>
                          <w:p w:rsidR="00DC5CCB" w:rsidRDefault="00DC5CCB" w:rsidP="00DC5CCB">
                            <w:pPr>
                              <w:rPr>
                                <w:color w:val="1F497D"/>
                              </w:rPr>
                            </w:pPr>
                          </w:p>
                          <w:p w:rsidR="00DC5CCB" w:rsidRDefault="00DC5CCB" w:rsidP="00DC5CCB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>c/o Joachim Müller</w:t>
                            </w:r>
                          </w:p>
                          <w:p w:rsidR="00F44487" w:rsidRDefault="00F44487" w:rsidP="00F47ACD">
                            <w:pPr>
                              <w:pBdr>
                                <w:left w:val="none" w:sz="0" w:space="0" w:color="auto"/>
                              </w:pBdr>
                              <w:rPr>
                                <w:rStyle w:val="Fett"/>
                                <w:rFonts w:asciiTheme="minorHAnsi" w:hAnsiTheme="minorHAnsi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8" type="#_x0000_t202" style="position:absolute;margin-left:92.05pt;margin-top:2in;width:180pt;height:93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" o:allowincell="f" stroked="f">
                <v:textbox>
                  <w:txbxContent>
                    <w:p w:rsidR="00DC5CCB" w:rsidRDefault="00DC5CCB" w:rsidP="00DC5CCB">
                      <w:pPr>
                        <w:rPr>
                          <w:rFonts w:asciiTheme="minorHAnsi" w:hAnsiTheme="minorHAnsi"/>
                          <w:b/>
                          <w:bCs/>
                          <w:color w:val="1F497D"/>
                        </w:rPr>
                      </w:pPr>
                      <w:r>
                        <w:rPr>
                          <w:b/>
                          <w:bCs/>
                          <w:color w:val="1F497D"/>
                        </w:rPr>
                        <w:t>Anton Müller GmbH</w:t>
                      </w:r>
                    </w:p>
                    <w:p w:rsidR="00DC5CCB" w:rsidRDefault="00DC5CCB" w:rsidP="00DC5CCB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>Benzstraße 15A</w:t>
                      </w:r>
                    </w:p>
                    <w:p w:rsidR="00DC5CCB" w:rsidRDefault="00DC5CCB" w:rsidP="00DC5CCB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>76316 Malsch</w:t>
                      </w:r>
                    </w:p>
                    <w:p w:rsidR="00DC5CCB" w:rsidRDefault="00DC5CCB" w:rsidP="00DC5CCB">
                      <w:pPr>
                        <w:rPr>
                          <w:color w:val="1F497D"/>
                        </w:rPr>
                      </w:pPr>
                    </w:p>
                    <w:p w:rsidR="00DC5CCB" w:rsidRDefault="00DC5CCB" w:rsidP="00DC5CCB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>c/o Joachim Müller</w:t>
                      </w:r>
                    </w:p>
                    <w:p w:rsidR="00F44487" w:rsidRDefault="00F44487" w:rsidP="00F47ACD">
                      <w:pPr>
                        <w:pBdr>
                          <w:left w:val="none" w:sz="0" w:space="0" w:color="auto"/>
                        </w:pBdr>
                        <w:rPr>
                          <w:rStyle w:val="Fett"/>
                          <w:rFonts w:asciiTheme="minorHAnsi" w:hAnsiTheme="minorHAnsi"/>
                          <w:b w:val="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DC5CCB" w:rsidRDefault="007E56C9">
      <w:pPr>
        <w:pStyle w:val="Brieftext"/>
        <w:ind w:left="0"/>
        <w:rPr>
          <w:rFonts w:asciiTheme="minorHAnsi" w:hAnsiTheme="minorHAnsi"/>
          <w:sz w:val="22"/>
          <w:szCs w:val="22"/>
        </w:rPr>
      </w:pPr>
      <w:r w:rsidRPr="007D2A70">
        <w:rPr>
          <w:rFonts w:asciiTheme="minorHAnsi" w:hAnsiTheme="minorHAnsi"/>
          <w:sz w:val="22"/>
          <w:szCs w:val="22"/>
        </w:rPr>
        <w:t>Sehr geehrte</w:t>
      </w:r>
      <w:r w:rsidR="00DC5CCB">
        <w:rPr>
          <w:rFonts w:asciiTheme="minorHAnsi" w:hAnsiTheme="minorHAnsi"/>
          <w:sz w:val="22"/>
          <w:szCs w:val="22"/>
        </w:rPr>
        <w:t>r Herr Müller,</w:t>
      </w:r>
    </w:p>
    <w:p w:rsidR="00DC5CCB" w:rsidRDefault="00DC5CCB">
      <w:pPr>
        <w:pStyle w:val="Brieftext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wie in unserem Email Kontakt </w:t>
      </w:r>
      <w:r w:rsidR="008A4EA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besprochen sende ich anbei die beiden Zahnriemenräder und eine Zeichnung der auszudrehenden Teile. Wie besprochen gehe ich von einem Preis von 60€ aus.</w:t>
      </w:r>
    </w:p>
    <w:p w:rsidR="00DC5CCB" w:rsidRDefault="00DC5CCB">
      <w:pPr>
        <w:pStyle w:val="Brieftext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Bitte melden Sie sich per Email, sobal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>d es fertig ist</w:t>
      </w:r>
    </w:p>
    <w:p w:rsidR="00DC5CCB" w:rsidRDefault="00DC5CCB">
      <w:pPr>
        <w:pStyle w:val="Brieftext"/>
        <w:ind w:left="0"/>
        <w:rPr>
          <w:rFonts w:asciiTheme="minorHAnsi" w:hAnsiTheme="minorHAnsi"/>
          <w:sz w:val="22"/>
          <w:szCs w:val="22"/>
        </w:rPr>
      </w:pPr>
    </w:p>
    <w:p w:rsidR="00DC5CCB" w:rsidRDefault="00DC5CCB">
      <w:pPr>
        <w:pStyle w:val="Brieftext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Mit freundlichen Grüßen,</w:t>
      </w:r>
    </w:p>
    <w:p w:rsidR="00DC5CCB" w:rsidRDefault="00DC5CCB">
      <w:pPr>
        <w:pStyle w:val="Brieftext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Jochen Alt</w:t>
      </w:r>
    </w:p>
    <w:p w:rsidR="00DC5CCB" w:rsidRDefault="00DC5CCB">
      <w:pPr>
        <w:pStyle w:val="Brieftext"/>
        <w:ind w:left="0"/>
        <w:rPr>
          <w:rFonts w:asciiTheme="minorHAnsi" w:hAnsiTheme="minorHAnsi"/>
          <w:sz w:val="22"/>
          <w:szCs w:val="22"/>
        </w:rPr>
      </w:pPr>
    </w:p>
    <w:p w:rsidR="004928A1" w:rsidRPr="007D2A70" w:rsidRDefault="004928A1">
      <w:pPr>
        <w:pStyle w:val="Brieftext"/>
        <w:ind w:left="0"/>
        <w:rPr>
          <w:rFonts w:asciiTheme="minorHAnsi" w:hAnsiTheme="minorHAnsi"/>
          <w:sz w:val="22"/>
          <w:szCs w:val="22"/>
        </w:rPr>
      </w:pPr>
    </w:p>
    <w:sectPr w:rsidR="004928A1" w:rsidRPr="007D2A70" w:rsidSect="003B3B3A">
      <w:footerReference w:type="even" r:id="rId7"/>
      <w:footerReference w:type="default" r:id="rId8"/>
      <w:type w:val="continuous"/>
      <w:pgSz w:w="11907" w:h="16840" w:code="9"/>
      <w:pgMar w:top="993" w:right="1559" w:bottom="851" w:left="1985" w:header="720" w:footer="720" w:gutter="0"/>
      <w:paperSrc w:first="1" w:other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487" w:rsidRDefault="00F44487">
      <w:r>
        <w:separator/>
      </w:r>
    </w:p>
  </w:endnote>
  <w:endnote w:type="continuationSeparator" w:id="0">
    <w:p w:rsidR="00F44487" w:rsidRDefault="00F44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487" w:rsidRDefault="00F44487" w:rsidP="00621F16">
    <w:pPr>
      <w:pStyle w:val="Fuzeile"/>
      <w:jc w:val="center"/>
    </w:pPr>
    <w:r>
      <w:t xml:space="preserve"> </w:t>
    </w:r>
    <w:r w:rsidR="00DC5CCB">
      <w:fldChar w:fldCharType="begin"/>
    </w:r>
    <w:r w:rsidR="00DC5CCB">
      <w:instrText xml:space="preserve"> DOCPROPERTY "aliashDocumentMarking" \* MERGEFORMAT </w:instrText>
    </w:r>
    <w:r w:rsidR="00DC5CCB">
      <w:fldChar w:fldCharType="separate"/>
    </w:r>
    <w:r>
      <w:t>For internal use only</w:t>
    </w:r>
    <w:r w:rsidR="00DC5CCB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487" w:rsidRDefault="00F44487" w:rsidP="00621F16">
    <w:pPr>
      <w:pStyle w:val="Fuzeile"/>
      <w:jc w:val="center"/>
    </w:pPr>
    <w:r>
      <w:t xml:space="preserve"> </w:t>
    </w:r>
    <w:r w:rsidR="00DC5CCB">
      <w:fldChar w:fldCharType="begin"/>
    </w:r>
    <w:r w:rsidR="00DC5CCB">
      <w:instrText xml:space="preserve"> DOCPROPERTY "aliashDocumentMarking" \* MERGEFORMAT </w:instrText>
    </w:r>
    <w:r w:rsidR="00DC5CCB">
      <w:fldChar w:fldCharType="separate"/>
    </w:r>
    <w:r>
      <w:t>For internal use only</w:t>
    </w:r>
    <w:r w:rsidR="00DC5CC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487" w:rsidRDefault="00F44487">
      <w:r>
        <w:separator/>
      </w:r>
    </w:p>
  </w:footnote>
  <w:footnote w:type="continuationSeparator" w:id="0">
    <w:p w:rsidR="00F44487" w:rsidRDefault="00F44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C88ECAE"/>
    <w:lvl w:ilvl="0">
      <w:numFmt w:val="decimal"/>
      <w:pStyle w:val="Aufzhlungszeichen"/>
      <w:lvlText w:val="*"/>
      <w:lvlJc w:val="left"/>
    </w:lvl>
  </w:abstractNum>
  <w:abstractNum w:abstractNumId="1" w15:restartNumberingAfterBreak="0">
    <w:nsid w:val="15307737"/>
    <w:multiLevelType w:val="hybridMultilevel"/>
    <w:tmpl w:val="7BAE454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103892"/>
    <w:multiLevelType w:val="hybridMultilevel"/>
    <w:tmpl w:val="DB340D5C"/>
    <w:lvl w:ilvl="0" w:tplc="04070001">
      <w:start w:val="1"/>
      <w:numFmt w:val="bullet"/>
      <w:lvlText w:val=""/>
      <w:lvlJc w:val="left"/>
      <w:pPr>
        <w:tabs>
          <w:tab w:val="num" w:pos="1041"/>
        </w:tabs>
        <w:ind w:left="1041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61"/>
        </w:tabs>
        <w:ind w:left="1761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481"/>
        </w:tabs>
        <w:ind w:left="2481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01"/>
        </w:tabs>
        <w:ind w:left="3201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21"/>
        </w:tabs>
        <w:ind w:left="3921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41"/>
        </w:tabs>
        <w:ind w:left="4641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61"/>
        </w:tabs>
        <w:ind w:left="5361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081"/>
        </w:tabs>
        <w:ind w:left="6081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01"/>
        </w:tabs>
        <w:ind w:left="6801" w:hanging="180"/>
      </w:pPr>
    </w:lvl>
  </w:abstractNum>
  <w:abstractNum w:abstractNumId="3" w15:restartNumberingAfterBreak="0">
    <w:nsid w:val="2BF47A19"/>
    <w:multiLevelType w:val="singleLevel"/>
    <w:tmpl w:val="84FE63B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4" w15:restartNumberingAfterBreak="0">
    <w:nsid w:val="2C9B781A"/>
    <w:multiLevelType w:val="singleLevel"/>
    <w:tmpl w:val="0407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DE14D0C"/>
    <w:multiLevelType w:val="hybridMultilevel"/>
    <w:tmpl w:val="11AC4AA8"/>
    <w:lvl w:ilvl="0" w:tplc="D87CB220">
      <w:numFmt w:val="bullet"/>
      <w:lvlText w:val="-"/>
      <w:lvlJc w:val="left"/>
      <w:pPr>
        <w:ind w:left="1024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6" w15:restartNumberingAfterBreak="0">
    <w:nsid w:val="3039285F"/>
    <w:multiLevelType w:val="hybridMultilevel"/>
    <w:tmpl w:val="E1507E2A"/>
    <w:lvl w:ilvl="0" w:tplc="D87CB220">
      <w:numFmt w:val="bullet"/>
      <w:lvlText w:val="-"/>
      <w:lvlJc w:val="left"/>
      <w:pPr>
        <w:ind w:left="1450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1C04719"/>
    <w:multiLevelType w:val="hybridMultilevel"/>
    <w:tmpl w:val="9176026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2768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23A6DA7"/>
    <w:multiLevelType w:val="hybridMultilevel"/>
    <w:tmpl w:val="D8FCC24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9142DA"/>
    <w:multiLevelType w:val="hybridMultilevel"/>
    <w:tmpl w:val="A2DC7F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24780"/>
    <w:multiLevelType w:val="hybridMultilevel"/>
    <w:tmpl w:val="6EA403B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00F8E"/>
    <w:multiLevelType w:val="hybridMultilevel"/>
    <w:tmpl w:val="DF66F58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9A1765"/>
    <w:multiLevelType w:val="singleLevel"/>
    <w:tmpl w:val="50761A7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31C1CA9"/>
    <w:multiLevelType w:val="singleLevel"/>
    <w:tmpl w:val="0407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55613820"/>
    <w:multiLevelType w:val="hybridMultilevel"/>
    <w:tmpl w:val="DD9C3D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42604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7151047E"/>
    <w:multiLevelType w:val="hybridMultilevel"/>
    <w:tmpl w:val="ED183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42B82"/>
    <w:multiLevelType w:val="singleLevel"/>
    <w:tmpl w:val="C650910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num w:numId="1">
    <w:abstractNumId w:val="0"/>
    <w:lvlOverride w:ilvl="0">
      <w:lvl w:ilvl="0">
        <w:start w:val="1"/>
        <w:numFmt w:val="bullet"/>
        <w:pStyle w:val="Aufzhlungszeichen"/>
        <w:lvlText w:val="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16"/>
        </w:rPr>
      </w:lvl>
    </w:lvlOverride>
  </w:num>
  <w:num w:numId="2">
    <w:abstractNumId w:val="4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8"/>
  </w:num>
  <w:num w:numId="8">
    <w:abstractNumId w:val="16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 w:numId="13">
    <w:abstractNumId w:val="12"/>
  </w:num>
  <w:num w:numId="14">
    <w:abstractNumId w:val="7"/>
  </w:num>
  <w:num w:numId="15">
    <w:abstractNumId w:val="5"/>
  </w:num>
  <w:num w:numId="16">
    <w:abstractNumId w:val="6"/>
  </w:num>
  <w:num w:numId="17">
    <w:abstractNumId w:val="15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35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C7"/>
    <w:rsid w:val="000452B8"/>
    <w:rsid w:val="00066228"/>
    <w:rsid w:val="000C19B4"/>
    <w:rsid w:val="000C3D74"/>
    <w:rsid w:val="000D1FE0"/>
    <w:rsid w:val="000D6C63"/>
    <w:rsid w:val="001B314B"/>
    <w:rsid w:val="001D3082"/>
    <w:rsid w:val="0020460D"/>
    <w:rsid w:val="00223744"/>
    <w:rsid w:val="002238E1"/>
    <w:rsid w:val="002535CF"/>
    <w:rsid w:val="002A234E"/>
    <w:rsid w:val="00363F23"/>
    <w:rsid w:val="00370868"/>
    <w:rsid w:val="00374600"/>
    <w:rsid w:val="003B3B3A"/>
    <w:rsid w:val="003C3916"/>
    <w:rsid w:val="003F2D59"/>
    <w:rsid w:val="00451488"/>
    <w:rsid w:val="00484FB5"/>
    <w:rsid w:val="004873F0"/>
    <w:rsid w:val="004928A1"/>
    <w:rsid w:val="00493B44"/>
    <w:rsid w:val="004C0E8B"/>
    <w:rsid w:val="004C7C12"/>
    <w:rsid w:val="004D0EEF"/>
    <w:rsid w:val="005178E3"/>
    <w:rsid w:val="00563384"/>
    <w:rsid w:val="00565354"/>
    <w:rsid w:val="005869D4"/>
    <w:rsid w:val="00594FCF"/>
    <w:rsid w:val="00597FCD"/>
    <w:rsid w:val="005A460D"/>
    <w:rsid w:val="005C7A94"/>
    <w:rsid w:val="005D6244"/>
    <w:rsid w:val="00621F16"/>
    <w:rsid w:val="00622332"/>
    <w:rsid w:val="00623EA1"/>
    <w:rsid w:val="00623F62"/>
    <w:rsid w:val="006371B4"/>
    <w:rsid w:val="006626CC"/>
    <w:rsid w:val="00672C0C"/>
    <w:rsid w:val="006C0DFA"/>
    <w:rsid w:val="007079A3"/>
    <w:rsid w:val="0071010B"/>
    <w:rsid w:val="0072517E"/>
    <w:rsid w:val="0075509E"/>
    <w:rsid w:val="00776BC0"/>
    <w:rsid w:val="00792CD0"/>
    <w:rsid w:val="007D2A70"/>
    <w:rsid w:val="007D4810"/>
    <w:rsid w:val="007E56C9"/>
    <w:rsid w:val="007E5F54"/>
    <w:rsid w:val="00803FAE"/>
    <w:rsid w:val="00806D40"/>
    <w:rsid w:val="008204C3"/>
    <w:rsid w:val="00835B20"/>
    <w:rsid w:val="008734B4"/>
    <w:rsid w:val="008A4EA3"/>
    <w:rsid w:val="008B5011"/>
    <w:rsid w:val="008F4C8F"/>
    <w:rsid w:val="009125C1"/>
    <w:rsid w:val="009203DB"/>
    <w:rsid w:val="00930257"/>
    <w:rsid w:val="009406E9"/>
    <w:rsid w:val="00977E34"/>
    <w:rsid w:val="009A73D8"/>
    <w:rsid w:val="009C5B85"/>
    <w:rsid w:val="009F7031"/>
    <w:rsid w:val="00A46DE9"/>
    <w:rsid w:val="00A73454"/>
    <w:rsid w:val="00B06D1F"/>
    <w:rsid w:val="00B2639C"/>
    <w:rsid w:val="00B42318"/>
    <w:rsid w:val="00B530C7"/>
    <w:rsid w:val="00B67B64"/>
    <w:rsid w:val="00B77C26"/>
    <w:rsid w:val="00BB0A8E"/>
    <w:rsid w:val="00BD04C0"/>
    <w:rsid w:val="00C16308"/>
    <w:rsid w:val="00C17329"/>
    <w:rsid w:val="00C26881"/>
    <w:rsid w:val="00C5594E"/>
    <w:rsid w:val="00C60664"/>
    <w:rsid w:val="00D000A6"/>
    <w:rsid w:val="00D126C6"/>
    <w:rsid w:val="00D816AB"/>
    <w:rsid w:val="00DB7FAE"/>
    <w:rsid w:val="00DC5CCB"/>
    <w:rsid w:val="00DF2346"/>
    <w:rsid w:val="00DF4CBE"/>
    <w:rsid w:val="00E23FEC"/>
    <w:rsid w:val="00EA2043"/>
    <w:rsid w:val="00EC6DBF"/>
    <w:rsid w:val="00F20898"/>
    <w:rsid w:val="00F413C1"/>
    <w:rsid w:val="00F440CC"/>
    <w:rsid w:val="00F44487"/>
    <w:rsid w:val="00F47ACD"/>
    <w:rsid w:val="00F608B9"/>
    <w:rsid w:val="00F649E3"/>
    <w:rsid w:val="00F669B2"/>
    <w:rsid w:val="00FB1D0F"/>
    <w:rsid w:val="00FB280A"/>
    <w:rsid w:val="00FC7E37"/>
    <w:rsid w:val="00FE6673"/>
    <w:rsid w:val="00F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docId w15:val="{A95930ED-BA39-48BD-8803-33C46C0B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B3B3A"/>
    <w:pPr>
      <w:pBdr>
        <w:left w:val="single" w:sz="6" w:space="5" w:color="auto"/>
      </w:pBdr>
      <w:spacing w:line="312" w:lineRule="auto"/>
    </w:pPr>
    <w:rPr>
      <w:rFonts w:ascii="Trebuchet MS" w:hAnsi="Trebuchet MS"/>
    </w:rPr>
  </w:style>
  <w:style w:type="paragraph" w:styleId="berschrift2">
    <w:name w:val="heading 2"/>
    <w:basedOn w:val="Standard"/>
    <w:next w:val="Standard"/>
    <w:qFormat/>
    <w:rsid w:val="003B3B3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">
    <w:name w:val="List"/>
    <w:basedOn w:val="Textkrper"/>
    <w:rsid w:val="003B3B3A"/>
    <w:pPr>
      <w:keepLines/>
      <w:tabs>
        <w:tab w:val="left" w:pos="360"/>
      </w:tabs>
      <w:spacing w:after="160"/>
      <w:ind w:left="360" w:hanging="360"/>
    </w:pPr>
  </w:style>
  <w:style w:type="paragraph" w:styleId="Aufzhlungszeichen">
    <w:name w:val="List Bullet"/>
    <w:basedOn w:val="Liste"/>
    <w:rsid w:val="003B3B3A"/>
    <w:pPr>
      <w:numPr>
        <w:numId w:val="1"/>
      </w:numPr>
      <w:tabs>
        <w:tab w:val="clear" w:pos="360"/>
      </w:tabs>
      <w:spacing w:before="80" w:after="0"/>
      <w:ind w:left="357" w:hanging="357"/>
    </w:pPr>
    <w:rPr>
      <w:sz w:val="16"/>
    </w:rPr>
  </w:style>
  <w:style w:type="paragraph" w:customStyle="1" w:styleId="Bezeichnung">
    <w:name w:val="Bezeichnung"/>
    <w:basedOn w:val="Basis-berschrift"/>
    <w:rsid w:val="003B3B3A"/>
    <w:rPr>
      <w:rFonts w:ascii="Times New Roman" w:hAnsi="Times New Roman"/>
      <w:sz w:val="24"/>
    </w:rPr>
  </w:style>
  <w:style w:type="paragraph" w:customStyle="1" w:styleId="Adresse">
    <w:name w:val="Adresse"/>
    <w:basedOn w:val="Textkrper"/>
    <w:rsid w:val="003B3B3A"/>
    <w:pPr>
      <w:keepLines/>
      <w:ind w:right="3240"/>
    </w:pPr>
    <w:rPr>
      <w:snapToGrid w:val="0"/>
    </w:rPr>
  </w:style>
  <w:style w:type="paragraph" w:customStyle="1" w:styleId="Firmenname">
    <w:name w:val="Firmenname"/>
    <w:basedOn w:val="Textkrper"/>
    <w:rsid w:val="003B3B3A"/>
    <w:pPr>
      <w:keepNext/>
      <w:spacing w:before="160"/>
    </w:pPr>
    <w:rPr>
      <w:b/>
    </w:rPr>
  </w:style>
  <w:style w:type="paragraph" w:customStyle="1" w:styleId="Name">
    <w:name w:val="Name"/>
    <w:basedOn w:val="Textkrper"/>
    <w:rsid w:val="003B3B3A"/>
    <w:pPr>
      <w:keepNext/>
    </w:pPr>
    <w:rPr>
      <w:b/>
    </w:rPr>
  </w:style>
  <w:style w:type="paragraph" w:customStyle="1" w:styleId="AngestrebteTtigkeit">
    <w:name w:val="Angestrebte Tätigkeit"/>
    <w:basedOn w:val="Textkrper"/>
    <w:rsid w:val="003B3B3A"/>
    <w:pPr>
      <w:spacing w:before="320" w:after="120"/>
    </w:pPr>
    <w:rPr>
      <w:rFonts w:ascii="Arial" w:hAnsi="Arial"/>
      <w:i/>
    </w:rPr>
  </w:style>
  <w:style w:type="paragraph" w:styleId="Datum">
    <w:name w:val="Date"/>
    <w:basedOn w:val="Textkrper"/>
    <w:rsid w:val="003B3B3A"/>
    <w:pPr>
      <w:keepNext/>
      <w:framePr w:w="3313" w:wrap="around" w:vAnchor="text" w:hAnchor="page" w:x="1" w:y="1"/>
      <w:pBdr>
        <w:left w:val="none" w:sz="0" w:space="0" w:color="auto"/>
      </w:pBdr>
      <w:ind w:left="1080" w:right="540"/>
    </w:pPr>
    <w:rPr>
      <w:sz w:val="16"/>
    </w:rPr>
  </w:style>
  <w:style w:type="paragraph" w:customStyle="1" w:styleId="PLZOrt">
    <w:name w:val="PLZ/Ort"/>
    <w:basedOn w:val="Textkrper"/>
    <w:rsid w:val="003B3B3A"/>
    <w:pPr>
      <w:keepNext/>
    </w:pPr>
    <w:rPr>
      <w:b/>
    </w:rPr>
  </w:style>
  <w:style w:type="paragraph" w:customStyle="1" w:styleId="SchuleUniversitt">
    <w:name w:val="Schule/Universität"/>
    <w:basedOn w:val="Textkrper"/>
    <w:rsid w:val="003B3B3A"/>
    <w:pPr>
      <w:keepNext/>
      <w:spacing w:before="160"/>
    </w:pPr>
    <w:rPr>
      <w:b/>
    </w:rPr>
  </w:style>
  <w:style w:type="paragraph" w:customStyle="1" w:styleId="Abschlu">
    <w:name w:val="Abschluß"/>
    <w:basedOn w:val="SchuleUniversitt"/>
    <w:rsid w:val="003B3B3A"/>
    <w:pPr>
      <w:keepNext w:val="0"/>
      <w:spacing w:before="0"/>
    </w:pPr>
    <w:rPr>
      <w:b w:val="0"/>
      <w:sz w:val="16"/>
    </w:rPr>
  </w:style>
  <w:style w:type="character" w:customStyle="1" w:styleId="Einleitung">
    <w:name w:val="Einleitung"/>
    <w:rsid w:val="003B3B3A"/>
    <w:rPr>
      <w:b/>
      <w:i/>
    </w:rPr>
  </w:style>
  <w:style w:type="paragraph" w:customStyle="1" w:styleId="Basis-Kopfzeile">
    <w:name w:val="Basis-Kopfzeile"/>
    <w:basedOn w:val="Standard"/>
    <w:rsid w:val="003B3B3A"/>
    <w:pPr>
      <w:pBdr>
        <w:left w:val="none" w:sz="0" w:space="0" w:color="auto"/>
      </w:pBdr>
      <w:tabs>
        <w:tab w:val="center" w:pos="3780"/>
        <w:tab w:val="right" w:pos="7560"/>
      </w:tabs>
    </w:pPr>
  </w:style>
  <w:style w:type="paragraph" w:styleId="Kopfzeile">
    <w:name w:val="header"/>
    <w:basedOn w:val="Basis-Kopfzeile"/>
    <w:rsid w:val="003B3B3A"/>
  </w:style>
  <w:style w:type="paragraph" w:styleId="Fuzeile">
    <w:name w:val="footer"/>
    <w:basedOn w:val="Basis-Kopfzeile"/>
    <w:rsid w:val="003B3B3A"/>
  </w:style>
  <w:style w:type="character" w:styleId="Kommentarzeichen">
    <w:name w:val="annotation reference"/>
    <w:semiHidden/>
    <w:rsid w:val="003B3B3A"/>
    <w:rPr>
      <w:sz w:val="16"/>
    </w:rPr>
  </w:style>
  <w:style w:type="paragraph" w:styleId="Kommentartext">
    <w:name w:val="annotation text"/>
    <w:basedOn w:val="Basis-Funote"/>
    <w:semiHidden/>
    <w:rsid w:val="003B3B3A"/>
    <w:pPr>
      <w:spacing w:after="120"/>
    </w:pPr>
    <w:rPr>
      <w:sz w:val="20"/>
    </w:rPr>
  </w:style>
  <w:style w:type="paragraph" w:customStyle="1" w:styleId="Basis-Funote">
    <w:name w:val="Basis-Fußnote"/>
    <w:basedOn w:val="Standard"/>
    <w:rsid w:val="003B3B3A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Listennummer">
    <w:name w:val="List Number"/>
    <w:basedOn w:val="Liste"/>
    <w:rsid w:val="003B3B3A"/>
    <w:pPr>
      <w:tabs>
        <w:tab w:val="clear" w:pos="360"/>
      </w:tabs>
    </w:pPr>
  </w:style>
  <w:style w:type="character" w:customStyle="1" w:styleId="Beruf">
    <w:name w:val="Beruf"/>
    <w:rsid w:val="003B3B3A"/>
    <w:rPr>
      <w:i/>
    </w:rPr>
  </w:style>
  <w:style w:type="paragraph" w:styleId="Listenfortsetzung">
    <w:name w:val="List Continue"/>
    <w:basedOn w:val="Standard"/>
    <w:rsid w:val="003B3B3A"/>
    <w:pPr>
      <w:spacing w:after="120"/>
      <w:ind w:left="283"/>
    </w:pPr>
  </w:style>
  <w:style w:type="paragraph" w:customStyle="1" w:styleId="AufzhlungAnfang">
    <w:name w:val="Aufzählung Anfang"/>
    <w:basedOn w:val="Aufzhlungszeichen"/>
    <w:next w:val="Aufzhlungszeichen"/>
    <w:rsid w:val="003B3B3A"/>
  </w:style>
  <w:style w:type="paragraph" w:customStyle="1" w:styleId="AufzhlungEnde">
    <w:name w:val="Aufzählung Ende"/>
    <w:basedOn w:val="Aufzhlungszeichen"/>
    <w:next w:val="Textkrper"/>
    <w:rsid w:val="003B3B3A"/>
    <w:pPr>
      <w:spacing w:after="240"/>
    </w:pPr>
  </w:style>
  <w:style w:type="paragraph" w:customStyle="1" w:styleId="NumerierungAnfang">
    <w:name w:val="Numerierung Anfang"/>
    <w:basedOn w:val="Listennummer"/>
    <w:next w:val="Listennummer"/>
    <w:rsid w:val="003B3B3A"/>
    <w:pPr>
      <w:spacing w:before="80"/>
    </w:pPr>
  </w:style>
  <w:style w:type="paragraph" w:customStyle="1" w:styleId="NumerierungEnde">
    <w:name w:val="Numerierung Ende"/>
    <w:basedOn w:val="Listennummer"/>
    <w:next w:val="Standard"/>
    <w:rsid w:val="003B3B3A"/>
    <w:pPr>
      <w:spacing w:after="240"/>
    </w:pPr>
  </w:style>
  <w:style w:type="character" w:styleId="Seitenzahl">
    <w:name w:val="page number"/>
    <w:rsid w:val="003B3B3A"/>
    <w:rPr>
      <w:b/>
    </w:rPr>
  </w:style>
  <w:style w:type="paragraph" w:customStyle="1" w:styleId="AbschnittUntertitel">
    <w:name w:val="Abschnitt Untertitel"/>
    <w:basedOn w:val="Standard"/>
    <w:rsid w:val="003B3B3A"/>
    <w:pPr>
      <w:keepNext/>
      <w:spacing w:before="160"/>
    </w:pPr>
    <w:rPr>
      <w:rFonts w:ascii="Arial" w:hAnsi="Arial"/>
      <w:b/>
    </w:rPr>
  </w:style>
  <w:style w:type="character" w:customStyle="1" w:styleId="Hochgestellt">
    <w:name w:val="Hochgestellt"/>
    <w:rsid w:val="003B3B3A"/>
    <w:rPr>
      <w:vertAlign w:val="superscript"/>
    </w:rPr>
  </w:style>
  <w:style w:type="paragraph" w:customStyle="1" w:styleId="ListeAnfang">
    <w:name w:val="Liste Anfang"/>
    <w:basedOn w:val="Liste"/>
    <w:next w:val="Liste"/>
    <w:rsid w:val="003B3B3A"/>
    <w:pPr>
      <w:spacing w:before="80"/>
    </w:pPr>
  </w:style>
  <w:style w:type="paragraph" w:customStyle="1" w:styleId="ListeEnde">
    <w:name w:val="Liste Ende"/>
    <w:basedOn w:val="Liste"/>
    <w:next w:val="Textkrper"/>
    <w:rsid w:val="003B3B3A"/>
    <w:pPr>
      <w:spacing w:after="240"/>
    </w:pPr>
  </w:style>
  <w:style w:type="paragraph" w:styleId="Makrotext">
    <w:name w:val="macro"/>
    <w:basedOn w:val="Textkrper"/>
    <w:semiHidden/>
    <w:rsid w:val="003B3B3A"/>
    <w:pPr>
      <w:pBdr>
        <w:left w:val="none" w:sz="0" w:space="0" w:color="auto"/>
      </w:pBdr>
      <w:spacing w:after="120"/>
    </w:pPr>
    <w:rPr>
      <w:rFonts w:ascii="Courier New" w:hAnsi="Courier New"/>
    </w:rPr>
  </w:style>
  <w:style w:type="paragraph" w:customStyle="1" w:styleId="Grafik">
    <w:name w:val="Grafik"/>
    <w:basedOn w:val="Textkrper"/>
    <w:rsid w:val="003B3B3A"/>
    <w:pPr>
      <w:pBdr>
        <w:left w:val="none" w:sz="0" w:space="0" w:color="auto"/>
      </w:pBdr>
    </w:pPr>
  </w:style>
  <w:style w:type="character" w:styleId="Hervorhebung">
    <w:name w:val="Emphasis"/>
    <w:qFormat/>
    <w:rsid w:val="003B3B3A"/>
    <w:rPr>
      <w:i/>
    </w:rPr>
  </w:style>
  <w:style w:type="paragraph" w:customStyle="1" w:styleId="Basis-berschrift">
    <w:name w:val="Basis-Überschrift"/>
    <w:basedOn w:val="Standard"/>
    <w:rsid w:val="003B3B3A"/>
    <w:pPr>
      <w:keepNext/>
      <w:spacing w:before="240" w:after="120"/>
    </w:pPr>
    <w:rPr>
      <w:rFonts w:ascii="Arial" w:hAnsi="Arial"/>
      <w:b/>
      <w:sz w:val="36"/>
    </w:rPr>
  </w:style>
  <w:style w:type="paragraph" w:customStyle="1" w:styleId="berschriftAbschnitt">
    <w:name w:val="Überschrift Abschnitt"/>
    <w:basedOn w:val="Basis-berschrift"/>
    <w:rsid w:val="003B3B3A"/>
    <w:pPr>
      <w:spacing w:after="0"/>
    </w:pPr>
    <w:rPr>
      <w:rFonts w:ascii="Verdana" w:hAnsi="Verdana"/>
      <w:sz w:val="22"/>
    </w:rPr>
  </w:style>
  <w:style w:type="paragraph" w:customStyle="1" w:styleId="PersnlicheDaten">
    <w:name w:val="Persönliche Daten"/>
    <w:basedOn w:val="Textkrper"/>
    <w:rsid w:val="003B3B3A"/>
  </w:style>
  <w:style w:type="paragraph" w:styleId="Textkrper-Zeileneinzug">
    <w:name w:val="Body Text Indent"/>
    <w:basedOn w:val="Textkrper"/>
    <w:rsid w:val="003B3B3A"/>
    <w:pPr>
      <w:pBdr>
        <w:left w:val="single" w:sz="6" w:space="23" w:color="auto"/>
      </w:pBdr>
      <w:ind w:left="360"/>
    </w:pPr>
  </w:style>
  <w:style w:type="paragraph" w:styleId="Textkrper">
    <w:name w:val="Body Text"/>
    <w:basedOn w:val="Standard"/>
    <w:rsid w:val="003B3B3A"/>
    <w:rPr>
      <w:sz w:val="18"/>
    </w:rPr>
  </w:style>
  <w:style w:type="paragraph" w:styleId="Liste2">
    <w:name w:val="List 2"/>
    <w:basedOn w:val="Liste"/>
    <w:rsid w:val="003B3B3A"/>
    <w:pPr>
      <w:pBdr>
        <w:left w:val="single" w:sz="6" w:space="23" w:color="auto"/>
      </w:pBdr>
      <w:tabs>
        <w:tab w:val="clear" w:pos="360"/>
        <w:tab w:val="left" w:pos="720"/>
      </w:tabs>
      <w:ind w:left="720"/>
    </w:pPr>
  </w:style>
  <w:style w:type="paragraph" w:customStyle="1" w:styleId="LebenslaufBeschreibung">
    <w:name w:val="LebenslaufBeschreibung"/>
    <w:basedOn w:val="Standard"/>
    <w:rsid w:val="003B3B3A"/>
    <w:pPr>
      <w:pBdr>
        <w:left w:val="none" w:sz="0" w:space="0" w:color="auto"/>
      </w:pBdr>
      <w:tabs>
        <w:tab w:val="left" w:pos="3402"/>
      </w:tabs>
      <w:spacing w:before="60" w:line="220" w:lineRule="atLeast"/>
      <w:ind w:left="1701" w:right="567"/>
    </w:pPr>
  </w:style>
  <w:style w:type="paragraph" w:styleId="Liste3">
    <w:name w:val="List 3"/>
    <w:basedOn w:val="Liste"/>
    <w:rsid w:val="003B3B3A"/>
    <w:pPr>
      <w:pBdr>
        <w:left w:val="none" w:sz="0" w:space="0" w:color="auto"/>
      </w:pBdr>
      <w:tabs>
        <w:tab w:val="clear" w:pos="360"/>
        <w:tab w:val="left" w:pos="1080"/>
      </w:tabs>
      <w:ind w:left="1080"/>
    </w:pPr>
  </w:style>
  <w:style w:type="paragraph" w:styleId="Liste4">
    <w:name w:val="List 4"/>
    <w:basedOn w:val="Liste"/>
    <w:rsid w:val="003B3B3A"/>
    <w:pPr>
      <w:pBdr>
        <w:left w:val="none" w:sz="0" w:space="0" w:color="auto"/>
      </w:pBdr>
      <w:tabs>
        <w:tab w:val="clear" w:pos="360"/>
        <w:tab w:val="left" w:pos="1440"/>
      </w:tabs>
      <w:ind w:left="1440"/>
    </w:pPr>
  </w:style>
  <w:style w:type="paragraph" w:styleId="Liste5">
    <w:name w:val="List 5"/>
    <w:basedOn w:val="Liste"/>
    <w:rsid w:val="003B3B3A"/>
    <w:pPr>
      <w:pBdr>
        <w:left w:val="none" w:sz="0" w:space="0" w:color="auto"/>
      </w:pBdr>
      <w:tabs>
        <w:tab w:val="clear" w:pos="360"/>
        <w:tab w:val="left" w:pos="1800"/>
      </w:tabs>
      <w:ind w:left="1800"/>
    </w:pPr>
  </w:style>
  <w:style w:type="paragraph" w:styleId="Listennummer5">
    <w:name w:val="List Number 5"/>
    <w:basedOn w:val="Listennummer"/>
    <w:rsid w:val="003B3B3A"/>
    <w:pPr>
      <w:pBdr>
        <w:left w:val="none" w:sz="0" w:space="0" w:color="auto"/>
      </w:pBdr>
      <w:ind w:left="1800"/>
    </w:pPr>
  </w:style>
  <w:style w:type="paragraph" w:styleId="Listennummer4">
    <w:name w:val="List Number 4"/>
    <w:basedOn w:val="Listennummer"/>
    <w:rsid w:val="003B3B3A"/>
    <w:pPr>
      <w:pBdr>
        <w:left w:val="none" w:sz="0" w:space="0" w:color="auto"/>
      </w:pBdr>
      <w:ind w:left="1440"/>
    </w:pPr>
  </w:style>
  <w:style w:type="paragraph" w:styleId="Listennummer3">
    <w:name w:val="List Number 3"/>
    <w:basedOn w:val="Listennummer"/>
    <w:rsid w:val="003B3B3A"/>
    <w:pPr>
      <w:pBdr>
        <w:left w:val="none" w:sz="0" w:space="0" w:color="auto"/>
      </w:pBdr>
      <w:ind w:left="1080"/>
    </w:pPr>
  </w:style>
  <w:style w:type="paragraph" w:styleId="Listennummer2">
    <w:name w:val="List Number 2"/>
    <w:basedOn w:val="Listennummer"/>
    <w:rsid w:val="003B3B3A"/>
    <w:pPr>
      <w:pBdr>
        <w:left w:val="single" w:sz="6" w:space="23" w:color="auto"/>
      </w:pBdr>
      <w:ind w:left="720"/>
    </w:pPr>
  </w:style>
  <w:style w:type="paragraph" w:styleId="Aufzhlungszeichen5">
    <w:name w:val="List Bullet 5"/>
    <w:basedOn w:val="Aufzhlungszeichen"/>
    <w:rsid w:val="003B3B3A"/>
    <w:pPr>
      <w:pBdr>
        <w:left w:val="none" w:sz="0" w:space="0" w:color="auto"/>
      </w:pBdr>
      <w:ind w:left="1800"/>
    </w:pPr>
  </w:style>
  <w:style w:type="paragraph" w:styleId="Aufzhlungszeichen4">
    <w:name w:val="List Bullet 4"/>
    <w:basedOn w:val="Aufzhlungszeichen"/>
    <w:rsid w:val="003B3B3A"/>
    <w:pPr>
      <w:pBdr>
        <w:left w:val="none" w:sz="0" w:space="0" w:color="auto"/>
      </w:pBdr>
      <w:ind w:left="1440"/>
    </w:pPr>
  </w:style>
  <w:style w:type="paragraph" w:styleId="Aufzhlungszeichen3">
    <w:name w:val="List Bullet 3"/>
    <w:basedOn w:val="Aufzhlungszeichen"/>
    <w:rsid w:val="003B3B3A"/>
    <w:pPr>
      <w:pBdr>
        <w:left w:val="none" w:sz="0" w:space="0" w:color="auto"/>
      </w:pBdr>
      <w:ind w:left="1080"/>
    </w:pPr>
  </w:style>
  <w:style w:type="paragraph" w:styleId="Aufzhlungszeichen2">
    <w:name w:val="List Bullet 2"/>
    <w:basedOn w:val="Aufzhlungszeichen"/>
    <w:rsid w:val="003B3B3A"/>
    <w:pPr>
      <w:pBdr>
        <w:left w:val="single" w:sz="6" w:space="23" w:color="auto"/>
      </w:pBdr>
      <w:ind w:left="720"/>
    </w:pPr>
  </w:style>
  <w:style w:type="paragraph" w:styleId="Listenfortsetzung2">
    <w:name w:val="List Continue 2"/>
    <w:basedOn w:val="Standard"/>
    <w:rsid w:val="003B3B3A"/>
    <w:pPr>
      <w:spacing w:after="120"/>
      <w:ind w:left="566"/>
    </w:pPr>
  </w:style>
  <w:style w:type="paragraph" w:customStyle="1" w:styleId="LebenslaufRumpf">
    <w:name w:val="LebenslaufRumpf"/>
    <w:basedOn w:val="Textkrper"/>
    <w:rsid w:val="003B3B3A"/>
    <w:pPr>
      <w:pBdr>
        <w:left w:val="none" w:sz="0" w:space="0" w:color="auto"/>
      </w:pBdr>
      <w:tabs>
        <w:tab w:val="left" w:pos="3402"/>
      </w:tabs>
      <w:spacing w:before="120" w:line="220" w:lineRule="atLeast"/>
      <w:ind w:left="1701" w:hanging="567"/>
    </w:pPr>
  </w:style>
  <w:style w:type="paragraph" w:styleId="Listenfortsetzung3">
    <w:name w:val="List Continue 3"/>
    <w:basedOn w:val="Standard"/>
    <w:rsid w:val="003B3B3A"/>
    <w:pPr>
      <w:spacing w:after="120"/>
      <w:ind w:left="849"/>
    </w:pPr>
  </w:style>
  <w:style w:type="paragraph" w:styleId="Listenfortsetzung4">
    <w:name w:val="List Continue 4"/>
    <w:basedOn w:val="Standard"/>
    <w:rsid w:val="003B3B3A"/>
    <w:pPr>
      <w:spacing w:after="120"/>
      <w:ind w:left="1132"/>
    </w:pPr>
  </w:style>
  <w:style w:type="paragraph" w:styleId="Listenfortsetzung5">
    <w:name w:val="List Continue 5"/>
    <w:basedOn w:val="Standard"/>
    <w:rsid w:val="003B3B3A"/>
    <w:pPr>
      <w:spacing w:after="120"/>
      <w:ind w:left="1415"/>
    </w:pPr>
  </w:style>
  <w:style w:type="paragraph" w:customStyle="1" w:styleId="Briefkopfadresse">
    <w:name w:val="Briefkopfadresse"/>
    <w:basedOn w:val="Textkrper"/>
    <w:rsid w:val="003B3B3A"/>
    <w:pPr>
      <w:pBdr>
        <w:left w:val="none" w:sz="0" w:space="0" w:color="auto"/>
      </w:pBdr>
      <w:spacing w:line="220" w:lineRule="atLeast"/>
      <w:ind w:left="840" w:right="-360"/>
    </w:pPr>
    <w:rPr>
      <w:rFonts w:ascii="Times New Roman" w:hAnsi="Times New Roman"/>
    </w:rPr>
  </w:style>
  <w:style w:type="paragraph" w:customStyle="1" w:styleId="Betreff">
    <w:name w:val="Betreff"/>
    <w:basedOn w:val="Textkrper"/>
    <w:next w:val="Textkrper"/>
    <w:rsid w:val="003B3B3A"/>
    <w:pPr>
      <w:pBdr>
        <w:left w:val="none" w:sz="0" w:space="0" w:color="auto"/>
      </w:pBdr>
      <w:spacing w:before="440" w:after="220" w:line="220" w:lineRule="atLeast"/>
      <w:ind w:left="839" w:right="-357"/>
    </w:pPr>
    <w:rPr>
      <w:rFonts w:ascii="Times New Roman" w:hAnsi="Times New Roman"/>
      <w:b/>
      <w:spacing w:val="-6"/>
    </w:rPr>
  </w:style>
  <w:style w:type="paragraph" w:styleId="Anrede">
    <w:name w:val="Salutation"/>
    <w:basedOn w:val="Textkrper"/>
    <w:next w:val="Betreff"/>
    <w:rsid w:val="003B3B3A"/>
    <w:pPr>
      <w:pBdr>
        <w:left w:val="none" w:sz="0" w:space="0" w:color="auto"/>
      </w:pBdr>
      <w:spacing w:before="220" w:after="220" w:line="220" w:lineRule="atLeast"/>
      <w:ind w:left="-1701" w:right="-360"/>
    </w:pPr>
  </w:style>
  <w:style w:type="paragraph" w:customStyle="1" w:styleId="AdresseBrief">
    <w:name w:val="Adresse Brief"/>
    <w:basedOn w:val="Textkrper"/>
    <w:rsid w:val="003B3B3A"/>
    <w:pPr>
      <w:pBdr>
        <w:left w:val="none" w:sz="0" w:space="0" w:color="auto"/>
      </w:pBdr>
      <w:spacing w:line="220" w:lineRule="atLeast"/>
      <w:ind w:left="-1701" w:right="-360"/>
    </w:pPr>
  </w:style>
  <w:style w:type="paragraph" w:customStyle="1" w:styleId="Absender">
    <w:name w:val="Absender"/>
    <w:basedOn w:val="Standard"/>
    <w:rsid w:val="003B3B3A"/>
    <w:pPr>
      <w:keepLines/>
      <w:framePr w:w="2640" w:h="1018" w:hRule="exact" w:hSpace="180" w:wrap="notBeside" w:vAnchor="page" w:hAnchor="page" w:x="8785" w:y="721" w:anchorLock="1"/>
      <w:pBdr>
        <w:left w:val="none" w:sz="0" w:space="0" w:color="auto"/>
      </w:pBdr>
      <w:spacing w:line="200" w:lineRule="atLeast"/>
      <w:ind w:right="-360"/>
    </w:pPr>
  </w:style>
  <w:style w:type="paragraph" w:customStyle="1" w:styleId="Brieftext">
    <w:name w:val="Brieftext"/>
    <w:basedOn w:val="Textkrper"/>
    <w:rsid w:val="003B3B3A"/>
    <w:pPr>
      <w:pBdr>
        <w:left w:val="none" w:sz="0" w:space="0" w:color="auto"/>
      </w:pBdr>
      <w:spacing w:before="120" w:line="288" w:lineRule="auto"/>
      <w:ind w:left="-1701"/>
    </w:pPr>
    <w:rPr>
      <w:rFonts w:ascii="Verdana" w:hAnsi="Verdana"/>
    </w:rPr>
  </w:style>
  <w:style w:type="character" w:styleId="Hyperlink">
    <w:name w:val="Hyperlink"/>
    <w:basedOn w:val="Absatz-Standardschriftart"/>
    <w:rsid w:val="003B3B3A"/>
    <w:rPr>
      <w:color w:val="0000FF"/>
      <w:u w:val="single"/>
    </w:rPr>
  </w:style>
  <w:style w:type="paragraph" w:customStyle="1" w:styleId="z-BottomofForm1">
    <w:name w:val="z-Bottom of Form1"/>
    <w:next w:val="Standard"/>
    <w:hidden/>
    <w:rsid w:val="003B3B3A"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customStyle="1" w:styleId="z-TopofForm1">
    <w:name w:val="z-Top of Form1"/>
    <w:next w:val="Standard"/>
    <w:hidden/>
    <w:rsid w:val="003B3B3A"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CITE">
    <w:name w:val="CITE"/>
    <w:rsid w:val="003B3B3A"/>
    <w:rPr>
      <w:i/>
    </w:rPr>
  </w:style>
  <w:style w:type="character" w:styleId="BesuchterHyperlink">
    <w:name w:val="FollowedHyperlink"/>
    <w:basedOn w:val="Absatz-Standardschriftart"/>
    <w:rsid w:val="003B3B3A"/>
    <w:rPr>
      <w:color w:val="800080"/>
      <w:u w:val="single"/>
    </w:rPr>
  </w:style>
  <w:style w:type="paragraph" w:customStyle="1" w:styleId="Kategorisierung">
    <w:name w:val="Kategorisierung"/>
    <w:basedOn w:val="AufzhlungAnfang"/>
    <w:rsid w:val="003B3B3A"/>
    <w:pPr>
      <w:numPr>
        <w:numId w:val="0"/>
      </w:numPr>
      <w:pBdr>
        <w:left w:val="none" w:sz="0" w:space="0" w:color="auto"/>
      </w:pBdr>
      <w:spacing w:before="40" w:line="240" w:lineRule="auto"/>
    </w:pPr>
    <w:rPr>
      <w:rFonts w:ascii="Verdana" w:hAnsi="Verdana"/>
      <w:color w:val="808080"/>
    </w:rPr>
  </w:style>
  <w:style w:type="character" w:styleId="Fett">
    <w:name w:val="Strong"/>
    <w:basedOn w:val="Absatz-Standardschriftart"/>
    <w:qFormat/>
    <w:rsid w:val="005C7A94"/>
    <w:rPr>
      <w:b/>
      <w:bCs/>
    </w:rPr>
  </w:style>
  <w:style w:type="paragraph" w:styleId="Sprechblasentext">
    <w:name w:val="Balloon Text"/>
    <w:basedOn w:val="Standard"/>
    <w:link w:val="SprechblasentextZchn"/>
    <w:semiHidden/>
    <w:unhideWhenUsed/>
    <w:rsid w:val="00F44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F444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6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~JochenAlt\Privat\Bewerbung1997\u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usp.dot</Template>
  <TotalTime>0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Lebenslauf in der Stilart Klassisch</vt:lpstr>
      <vt:lpstr>Lebenslauf in der Stilart Klassisch</vt:lpstr>
    </vt:vector>
  </TitlesOfParts>
  <Company>TLC GmbH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Lebenslauf in der Stilart Klassisch</dc:title>
  <dc:subject/>
  <dc:creator>TLC-GMBH</dc:creator>
  <cp:keywords>For internal use only</cp:keywords>
  <dc:description/>
  <cp:lastModifiedBy>Jochen Alt</cp:lastModifiedBy>
  <cp:revision>3</cp:revision>
  <cp:lastPrinted>2014-05-29T15:26:00Z</cp:lastPrinted>
  <dcterms:created xsi:type="dcterms:W3CDTF">2014-05-29T15:36:00Z</dcterms:created>
  <dcterms:modified xsi:type="dcterms:W3CDTF">2016-07-03T16:55:00Z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b090bd8a-7832-47b6-9d65-1eec918a6b0c</vt:lpwstr>
  </property>
  <property fmtid="{D5CDD505-2E9C-101B-9397-08002B2CF9AE}" pid="3" name="aliashDocumentMarking">
    <vt:lpwstr>For internal use only</vt:lpwstr>
  </property>
  <property fmtid="{D5CDD505-2E9C-101B-9397-08002B2CF9AE}" pid="4" name="db.comClassification">
    <vt:lpwstr>For internal use only</vt:lpwstr>
  </property>
</Properties>
</file>